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443" w:rsidRPr="00C00AA5" w:rsidRDefault="00231443">
      <w:pPr>
        <w:pStyle w:val="Heading1"/>
        <w:jc w:val="center"/>
        <w:rPr>
          <w:rFonts w:ascii="Arial" w:hAnsi="Arial" w:cs="Arial"/>
          <w:i w:val="0"/>
          <w:sz w:val="20"/>
        </w:rPr>
      </w:pPr>
    </w:p>
    <w:p w:rsidR="001E066B" w:rsidRPr="00C00AA5" w:rsidRDefault="00AE43B6" w:rsidP="001E066B">
      <w:pPr>
        <w:jc w:val="right"/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noProof/>
          <w:color w:val="000000"/>
          <w:lang w:eastAsia="en-US"/>
        </w:rPr>
        <w:drawing>
          <wp:inline distT="0" distB="0" distL="0" distR="0">
            <wp:extent cx="2722245" cy="488950"/>
            <wp:effectExtent l="19050" t="0" r="1905" b="0"/>
            <wp:docPr id="1" name="Picture 1" descr="PVN FC - Design Directions - Version 4 - Colour Logo - 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VN FC - Design Directions - Version 4 - Colour Logo - Ma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DD6" w:rsidRDefault="00F73DD6" w:rsidP="00231443">
      <w:pPr>
        <w:rPr>
          <w:rFonts w:ascii="Arial" w:hAnsi="Arial" w:cs="Arial"/>
        </w:rPr>
      </w:pPr>
    </w:p>
    <w:p w:rsidR="00117FF6" w:rsidRDefault="00117FF6" w:rsidP="00231443">
      <w:pPr>
        <w:rPr>
          <w:rFonts w:ascii="Arial" w:hAnsi="Arial" w:cs="Arial"/>
        </w:rPr>
      </w:pPr>
    </w:p>
    <w:p w:rsidR="00117FF6" w:rsidRDefault="00117FF6" w:rsidP="00231443">
      <w:pPr>
        <w:rPr>
          <w:rFonts w:ascii="Arial" w:hAnsi="Arial" w:cs="Arial"/>
        </w:rPr>
      </w:pPr>
    </w:p>
    <w:p w:rsidR="0082144D" w:rsidRDefault="0082144D" w:rsidP="00231443">
      <w:pPr>
        <w:rPr>
          <w:rFonts w:ascii="Arial" w:hAnsi="Arial" w:cs="Arial"/>
        </w:rPr>
      </w:pPr>
    </w:p>
    <w:p w:rsidR="0082144D" w:rsidRDefault="0082144D" w:rsidP="00231443">
      <w:pPr>
        <w:rPr>
          <w:rFonts w:ascii="Arial" w:hAnsi="Arial" w:cs="Arial"/>
        </w:rPr>
      </w:pPr>
    </w:p>
    <w:p w:rsidR="0082144D" w:rsidRDefault="0082144D" w:rsidP="00231443">
      <w:pPr>
        <w:rPr>
          <w:rFonts w:ascii="Arial" w:hAnsi="Arial" w:cs="Arial"/>
        </w:rPr>
      </w:pPr>
    </w:p>
    <w:p w:rsidR="0082144D" w:rsidRDefault="00B81276" w:rsidP="00161475">
      <w:pPr>
        <w:pStyle w:val="Title"/>
        <w:jc w:val="left"/>
      </w:pPr>
      <w:r>
        <w:t>BRD</w:t>
      </w:r>
      <w:r w:rsidR="00161475">
        <w:t xml:space="preserve"> –</w:t>
      </w:r>
      <w:r w:rsidR="00A54C2A">
        <w:t xml:space="preserve">RM PHASE </w:t>
      </w:r>
      <w:proofErr w:type="gramStart"/>
      <w:r w:rsidR="00A54C2A">
        <w:t xml:space="preserve">2 </w:t>
      </w:r>
      <w:r w:rsidR="00161475">
        <w:t xml:space="preserve"> </w:t>
      </w:r>
      <w:r w:rsidR="00B931D3">
        <w:t>AUTODEBIT</w:t>
      </w:r>
      <w:proofErr w:type="gramEnd"/>
      <w:r w:rsidR="00B931D3">
        <w:t xml:space="preserve"> FORM TRANSIT</w:t>
      </w:r>
    </w:p>
    <w:p w:rsidR="0082144D" w:rsidRDefault="00B931D3" w:rsidP="0082144D">
      <w:pPr>
        <w:pStyle w:val="Subtitle"/>
      </w:pPr>
      <w:r>
        <w:t>22</w:t>
      </w:r>
      <w:r w:rsidR="0082144D">
        <w:t xml:space="preserve"> </w:t>
      </w:r>
      <w:r>
        <w:t>May</w:t>
      </w:r>
      <w:r w:rsidR="0082144D">
        <w:t xml:space="preserve"> 201</w:t>
      </w:r>
      <w:r w:rsidR="00192BA7">
        <w:t>4</w:t>
      </w:r>
    </w:p>
    <w:p w:rsidR="0082144D" w:rsidRDefault="0082144D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sdt>
      <w:sdtPr>
        <w:rPr>
          <w:rFonts w:ascii="Trebuchet MS" w:eastAsia="Times New Roman" w:hAnsi="Trebuchet MS" w:cs="Times New Roman"/>
          <w:b w:val="0"/>
          <w:bCs w:val="0"/>
          <w:color w:val="auto"/>
          <w:sz w:val="22"/>
          <w:szCs w:val="20"/>
          <w:lang w:eastAsia="zh-CN"/>
        </w:rPr>
        <w:id w:val="3185063"/>
        <w:docPartObj>
          <w:docPartGallery w:val="Table of Contents"/>
          <w:docPartUnique/>
        </w:docPartObj>
      </w:sdtPr>
      <w:sdtContent>
        <w:p w:rsidR="00617F44" w:rsidRDefault="00617F44">
          <w:pPr>
            <w:pStyle w:val="TOCHeading"/>
          </w:pPr>
          <w:r>
            <w:t>Table of Contents</w:t>
          </w:r>
        </w:p>
        <w:p w:rsidR="00617F44" w:rsidRPr="00617F44" w:rsidRDefault="00617F44" w:rsidP="00617F44">
          <w:pPr>
            <w:rPr>
              <w:lang w:eastAsia="en-US"/>
            </w:rPr>
          </w:pPr>
        </w:p>
        <w:p w:rsidR="00886BF9" w:rsidRDefault="00A227A5">
          <w:pPr>
            <w:pStyle w:val="TOC1"/>
            <w:tabs>
              <w:tab w:val="right" w:leader="dot" w:pos="8605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r>
            <w:fldChar w:fldCharType="begin"/>
          </w:r>
          <w:r w:rsidR="00617F44">
            <w:instrText xml:space="preserve"> TOC \o "1-3" \h \z \u </w:instrText>
          </w:r>
          <w:r>
            <w:fldChar w:fldCharType="separate"/>
          </w:r>
          <w:hyperlink w:anchor="_Toc388971060" w:history="1">
            <w:r w:rsidR="00886BF9" w:rsidRPr="00976C8F">
              <w:rPr>
                <w:rStyle w:val="Hyperlink"/>
                <w:noProof/>
              </w:rPr>
              <w:t>Document Overview</w:t>
            </w:r>
            <w:r w:rsidR="00886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6BF9">
              <w:rPr>
                <w:noProof/>
                <w:webHidden/>
              </w:rPr>
              <w:instrText xml:space="preserve"> PAGEREF _Toc388971060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B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BF9" w:rsidRDefault="00A227A5">
          <w:pPr>
            <w:pStyle w:val="TOC1"/>
            <w:tabs>
              <w:tab w:val="left" w:pos="440"/>
              <w:tab w:val="right" w:leader="dot" w:pos="8605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88971061" w:history="1">
            <w:r w:rsidR="00886BF9" w:rsidRPr="00976C8F">
              <w:rPr>
                <w:rStyle w:val="Hyperlink"/>
                <w:noProof/>
              </w:rPr>
              <w:t>1.</w:t>
            </w:r>
            <w:r w:rsidR="00886BF9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886BF9" w:rsidRPr="00976C8F">
              <w:rPr>
                <w:rStyle w:val="Hyperlink"/>
                <w:noProof/>
              </w:rPr>
              <w:t>Current process</w:t>
            </w:r>
            <w:r w:rsidR="00886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6BF9">
              <w:rPr>
                <w:noProof/>
                <w:webHidden/>
              </w:rPr>
              <w:instrText xml:space="preserve"> PAGEREF _Toc388971061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B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6BF9" w:rsidRDefault="00A227A5">
          <w:pPr>
            <w:pStyle w:val="TOC1"/>
            <w:tabs>
              <w:tab w:val="left" w:pos="440"/>
              <w:tab w:val="right" w:leader="dot" w:pos="8605"/>
            </w:tabs>
            <w:rPr>
              <w:rFonts w:asciiTheme="minorHAnsi" w:eastAsiaTheme="minorEastAsia" w:hAnsiTheme="minorHAnsi" w:cstheme="minorBidi"/>
              <w:noProof/>
              <w:szCs w:val="22"/>
              <w:lang w:eastAsia="en-US"/>
            </w:rPr>
          </w:pPr>
          <w:hyperlink w:anchor="_Toc388971062" w:history="1">
            <w:r w:rsidR="00886BF9" w:rsidRPr="00976C8F">
              <w:rPr>
                <w:rStyle w:val="Hyperlink"/>
                <w:noProof/>
              </w:rPr>
              <w:t>2.</w:t>
            </w:r>
            <w:r w:rsidR="00886BF9">
              <w:rPr>
                <w:rFonts w:asciiTheme="minorHAnsi" w:eastAsiaTheme="minorEastAsia" w:hAnsiTheme="minorHAnsi" w:cstheme="minorBidi"/>
                <w:noProof/>
                <w:szCs w:val="22"/>
                <w:lang w:eastAsia="en-US"/>
              </w:rPr>
              <w:tab/>
            </w:r>
            <w:r w:rsidR="00886BF9" w:rsidRPr="00976C8F">
              <w:rPr>
                <w:rStyle w:val="Hyperlink"/>
                <w:noProof/>
              </w:rPr>
              <w:t>New required process:</w:t>
            </w:r>
            <w:r w:rsidR="00886B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6BF9">
              <w:rPr>
                <w:noProof/>
                <w:webHidden/>
              </w:rPr>
              <w:instrText xml:space="preserve"> PAGEREF _Toc388971062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6B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F44" w:rsidRDefault="00A227A5">
          <w:r>
            <w:fldChar w:fldCharType="end"/>
          </w:r>
        </w:p>
      </w:sdtContent>
    </w:sdt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DB4810" w:rsidRDefault="00DB4810" w:rsidP="0082144D"/>
    <w:p w:rsidR="00BC40E5" w:rsidRDefault="00BC40E5" w:rsidP="0082144D"/>
    <w:p w:rsidR="00BC40E5" w:rsidRDefault="00BC40E5" w:rsidP="0082144D"/>
    <w:p w:rsidR="00BC40E5" w:rsidRDefault="00BC40E5" w:rsidP="0082144D"/>
    <w:p w:rsidR="00BC40E5" w:rsidRDefault="00BC40E5" w:rsidP="0082144D"/>
    <w:p w:rsidR="00CC441E" w:rsidRDefault="00CC441E">
      <w:pPr>
        <w:jc w:val="left"/>
        <w:rPr>
          <w:i/>
          <w:sz w:val="24"/>
          <w:highlight w:val="lightGray"/>
        </w:rPr>
      </w:pPr>
      <w:r>
        <w:rPr>
          <w:b/>
          <w:highlight w:val="lightGray"/>
        </w:rPr>
        <w:br w:type="page"/>
      </w:r>
    </w:p>
    <w:p w:rsidR="00DB4810" w:rsidRDefault="0083400E" w:rsidP="00CC441E">
      <w:pPr>
        <w:pStyle w:val="Heading1"/>
        <w:ind w:left="360"/>
      </w:pPr>
      <w:bookmarkStart w:id="0" w:name="_Toc388971060"/>
      <w:r>
        <w:lastRenderedPageBreak/>
        <w:t>Document Overview</w:t>
      </w:r>
      <w:bookmarkEnd w:id="0"/>
    </w:p>
    <w:p w:rsidR="00DB4810" w:rsidRDefault="00DB4810" w:rsidP="00DB4810"/>
    <w:p w:rsidR="00DB4810" w:rsidRDefault="00DB4810" w:rsidP="00DB4810"/>
    <w:p w:rsidR="00DB4810" w:rsidRDefault="00E71796" w:rsidP="00E71796">
      <w:r>
        <w:t xml:space="preserve"> </w:t>
      </w:r>
    </w:p>
    <w:p w:rsidR="007255C9" w:rsidRDefault="007255C9" w:rsidP="007255C9">
      <w:pPr>
        <w:pStyle w:val="Heading1"/>
        <w:numPr>
          <w:ilvl w:val="0"/>
          <w:numId w:val="17"/>
        </w:numPr>
      </w:pPr>
      <w:bookmarkStart w:id="1" w:name="_Toc388971061"/>
      <w:r>
        <w:t xml:space="preserve">Current </w:t>
      </w:r>
      <w:r w:rsidR="00B931D3">
        <w:t>process</w:t>
      </w:r>
      <w:bookmarkEnd w:id="1"/>
    </w:p>
    <w:p w:rsidR="007255C9" w:rsidRDefault="007255C9" w:rsidP="007255C9"/>
    <w:p w:rsidR="00B931D3" w:rsidRDefault="00B931D3" w:rsidP="007255C9">
      <w:r>
        <w:t xml:space="preserve">Customer sign </w:t>
      </w:r>
      <w:proofErr w:type="spellStart"/>
      <w:r>
        <w:t>Autodebit</w:t>
      </w:r>
      <w:proofErr w:type="spellEnd"/>
      <w:r>
        <w:t xml:space="preserve"> form at Branch network. This form will be transfer</w:t>
      </w:r>
      <w:r w:rsidR="0031667F">
        <w:t xml:space="preserve"> via messenger</w:t>
      </w:r>
      <w:r>
        <w:t xml:space="preserve"> to XPU for register with partner bank</w:t>
      </w:r>
    </w:p>
    <w:p w:rsidR="0031667F" w:rsidRDefault="0031667F" w:rsidP="007255C9"/>
    <w:p w:rsidR="0031667F" w:rsidRDefault="0031667F" w:rsidP="007255C9">
      <w:r>
        <w:t>XPU team input manual in excel file for follow up and tracking</w:t>
      </w:r>
    </w:p>
    <w:p w:rsidR="0010406E" w:rsidRDefault="0010406E" w:rsidP="0010406E"/>
    <w:p w:rsidR="003C6DB6" w:rsidRDefault="003C6DB6" w:rsidP="003C6DB6">
      <w:pPr>
        <w:pStyle w:val="Heading1"/>
        <w:numPr>
          <w:ilvl w:val="0"/>
          <w:numId w:val="17"/>
        </w:numPr>
      </w:pPr>
      <w:bookmarkStart w:id="2" w:name="_Toc388971062"/>
      <w:r>
        <w:t xml:space="preserve">New required </w:t>
      </w:r>
      <w:r w:rsidR="0031667F">
        <w:t>process</w:t>
      </w:r>
      <w:r>
        <w:t>:</w:t>
      </w:r>
      <w:bookmarkEnd w:id="2"/>
    </w:p>
    <w:p w:rsidR="003C6DB6" w:rsidRDefault="003C6DB6" w:rsidP="003C6DB6"/>
    <w:p w:rsidR="0031667F" w:rsidRDefault="0031667F" w:rsidP="00CE5FFC">
      <w:r>
        <w:t xml:space="preserve">Admin branch network </w:t>
      </w:r>
      <w:r w:rsidR="00250731">
        <w:t>mark</w:t>
      </w:r>
      <w:r w:rsidR="00A54C2A">
        <w:t xml:space="preserve"> </w:t>
      </w:r>
      <w:proofErr w:type="spellStart"/>
      <w:r w:rsidR="00A54C2A">
        <w:t>autodebit</w:t>
      </w:r>
      <w:proofErr w:type="spellEnd"/>
      <w:r w:rsidR="00A54C2A">
        <w:t xml:space="preserve"> form</w:t>
      </w:r>
      <w:r>
        <w:t xml:space="preserve"> in RM system for tracking and handover</w:t>
      </w:r>
      <w:r w:rsidR="00FF1AA1">
        <w:t xml:space="preserve"> to XPU</w:t>
      </w:r>
    </w:p>
    <w:p w:rsidR="0031667F" w:rsidRDefault="0031667F" w:rsidP="00CE5FFC"/>
    <w:p w:rsidR="00F31ED9" w:rsidRDefault="0031667F" w:rsidP="00CE5FFC">
      <w:r>
        <w:t>User interface</w:t>
      </w:r>
      <w:r w:rsidR="00FF1AA1">
        <w:t xml:space="preserve">: </w:t>
      </w:r>
      <w:r w:rsidR="00A54C2A">
        <w:t>Like as Credit shield handover</w:t>
      </w:r>
    </w:p>
    <w:p w:rsidR="00A54C2A" w:rsidRDefault="00A54C2A" w:rsidP="00CE5FFC"/>
    <w:p w:rsidR="00A54C2A" w:rsidRDefault="00A54C2A" w:rsidP="00CE5FFC">
      <w:r>
        <w:t>Loan no.</w:t>
      </w:r>
      <w:r w:rsidR="0011396E">
        <w:t xml:space="preserve"> (Sort by Second</w:t>
      </w:r>
      <w:r>
        <w:t xml:space="preserve">; Customer name; Stick </w:t>
      </w:r>
      <w:proofErr w:type="spellStart"/>
      <w:r>
        <w:t>Autodebit</w:t>
      </w:r>
      <w:proofErr w:type="spellEnd"/>
      <w:r>
        <w:t xml:space="preserve"> form</w:t>
      </w:r>
      <w:r w:rsidR="00766DB9">
        <w:t xml:space="preserve"> (Stick box)</w:t>
      </w:r>
      <w:r>
        <w:t>; A/C type</w:t>
      </w:r>
      <w:r w:rsidR="0011396E">
        <w:t xml:space="preserve"> (All type)</w:t>
      </w:r>
      <w:r>
        <w:t>; First Due date; Authorized date; Disbursal date</w:t>
      </w:r>
      <w:r w:rsidR="00FE2A78">
        <w:t>; Description bank name (Sort by</w:t>
      </w:r>
      <w:r w:rsidR="0011396E">
        <w:t xml:space="preserve"> first</w:t>
      </w:r>
      <w:r w:rsidR="00FE2A78">
        <w:t>)</w:t>
      </w:r>
      <w:r w:rsidR="000B0B4C">
        <w:t>; RO name</w:t>
      </w:r>
    </w:p>
    <w:p w:rsidR="00766DB9" w:rsidRDefault="00766DB9" w:rsidP="00CE5FFC"/>
    <w:p w:rsidR="00766DB9" w:rsidRDefault="00766DB9" w:rsidP="00CE5FFC">
      <w:r>
        <w:t xml:space="preserve">Return unqualified </w:t>
      </w:r>
      <w:proofErr w:type="spellStart"/>
      <w:r>
        <w:t>autodebit</w:t>
      </w:r>
      <w:proofErr w:type="spellEnd"/>
      <w:r>
        <w:t xml:space="preserve"> </w:t>
      </w:r>
      <w:proofErr w:type="spellStart"/>
      <w:r>
        <w:t>form</w:t>
      </w:r>
      <w:proofErr w:type="gramStart"/>
      <w:r>
        <w:t>:XPU</w:t>
      </w:r>
      <w:proofErr w:type="spellEnd"/>
      <w:proofErr w:type="gramEnd"/>
      <w:r>
        <w:t xml:space="preserve"> mark in RM with reason; Admin BN inform RO and return if customer sign new form</w:t>
      </w:r>
    </w:p>
    <w:p w:rsidR="00A92952" w:rsidRDefault="00A92952" w:rsidP="00CE5FFC"/>
    <w:p w:rsidR="00A92952" w:rsidRDefault="00A92952" w:rsidP="00CE5FFC">
      <w:r>
        <w:t xml:space="preserve">Loan has not </w:t>
      </w:r>
      <w:proofErr w:type="spellStart"/>
      <w:r>
        <w:t>registed</w:t>
      </w:r>
      <w:proofErr w:type="spellEnd"/>
      <w:r>
        <w:t xml:space="preserve"> </w:t>
      </w:r>
      <w:proofErr w:type="spellStart"/>
      <w:r>
        <w:t>Autodebit</w:t>
      </w:r>
      <w:proofErr w:type="spellEnd"/>
      <w:r>
        <w:t xml:space="preserve"> </w:t>
      </w:r>
      <w:r w:rsidR="002B5484">
        <w:t>will be move out the list 20 days</w:t>
      </w:r>
    </w:p>
    <w:p w:rsidR="0031667F" w:rsidRDefault="0031667F" w:rsidP="00CE5FFC"/>
    <w:p w:rsidR="00766DB9" w:rsidRDefault="00766DB9" w:rsidP="00CE5FFC"/>
    <w:p w:rsidR="00766DB9" w:rsidRDefault="00766DB9" w:rsidP="00CE5FFC"/>
    <w:p w:rsidR="008C6DDE" w:rsidRDefault="008C6DDE" w:rsidP="00CE5FFC"/>
    <w:p w:rsidR="00F02074" w:rsidRDefault="00F02074" w:rsidP="00CE5FFC"/>
    <w:p w:rsidR="00BF25D2" w:rsidRPr="008C6DDE" w:rsidRDefault="000C1247" w:rsidP="008C6DDE">
      <w:r>
        <w:t xml:space="preserve"> </w:t>
      </w:r>
    </w:p>
    <w:sectPr w:rsidR="00BF25D2" w:rsidRPr="008C6DDE" w:rsidSect="004955E1">
      <w:footerReference w:type="default" r:id="rId12"/>
      <w:pgSz w:w="11909" w:h="16834" w:code="9"/>
      <w:pgMar w:top="1152" w:right="864" w:bottom="1152" w:left="243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2952" w:rsidRDefault="00A92952">
      <w:r>
        <w:separator/>
      </w:r>
    </w:p>
  </w:endnote>
  <w:endnote w:type="continuationSeparator" w:id="1">
    <w:p w:rsidR="00A92952" w:rsidRDefault="00A92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85064"/>
      <w:docPartObj>
        <w:docPartGallery w:val="Page Numbers (Bottom of Page)"/>
        <w:docPartUnique/>
      </w:docPartObj>
    </w:sdtPr>
    <w:sdtContent>
      <w:p w:rsidR="00A92952" w:rsidRDefault="00A92952" w:rsidP="00D202FC">
        <w:pPr>
          <w:pStyle w:val="Footer"/>
          <w:jc w:val="center"/>
        </w:pPr>
        <w:fldSimple w:instr=" PAGE   \* MERGEFORMAT ">
          <w:r w:rsidR="002B5484">
            <w:rPr>
              <w:noProof/>
            </w:rPr>
            <w:t>3</w:t>
          </w:r>
        </w:fldSimple>
      </w:p>
    </w:sdtContent>
  </w:sdt>
  <w:p w:rsidR="00A92952" w:rsidRPr="00E7747F" w:rsidRDefault="00A92952">
    <w:pPr>
      <w:pStyle w:val="Footer"/>
      <w:rPr>
        <w:b/>
      </w:rPr>
    </w:pPr>
    <w:r>
      <w:rPr>
        <w:b/>
      </w:rPr>
      <w:t>Prudential Vietnam Finance Company - Operations &amp; Technology Department</w:t>
    </w:r>
    <w:r>
      <w:rPr>
        <w:b/>
      </w:rPr>
      <w:tab/>
    </w:r>
    <w:r>
      <w:rPr>
        <w:b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2952" w:rsidRDefault="00A92952">
      <w:r>
        <w:separator/>
      </w:r>
    </w:p>
  </w:footnote>
  <w:footnote w:type="continuationSeparator" w:id="1">
    <w:p w:rsidR="00A92952" w:rsidRDefault="00A929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3E2"/>
    <w:multiLevelType w:val="hybridMultilevel"/>
    <w:tmpl w:val="68A288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062B0D"/>
    <w:multiLevelType w:val="hybridMultilevel"/>
    <w:tmpl w:val="951A708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D91525"/>
    <w:multiLevelType w:val="hybridMultilevel"/>
    <w:tmpl w:val="B322B282"/>
    <w:lvl w:ilvl="0" w:tplc="C226B5E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9D7358"/>
    <w:multiLevelType w:val="hybridMultilevel"/>
    <w:tmpl w:val="BF360554"/>
    <w:lvl w:ilvl="0" w:tplc="82AC8F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353B9"/>
    <w:multiLevelType w:val="hybridMultilevel"/>
    <w:tmpl w:val="EC02C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471A39"/>
    <w:multiLevelType w:val="hybridMultilevel"/>
    <w:tmpl w:val="3E8A8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2E283D"/>
    <w:multiLevelType w:val="hybridMultilevel"/>
    <w:tmpl w:val="B9660DE4"/>
    <w:lvl w:ilvl="0" w:tplc="D6D0685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B66E8A"/>
    <w:multiLevelType w:val="hybridMultilevel"/>
    <w:tmpl w:val="BA9A455A"/>
    <w:lvl w:ilvl="0" w:tplc="DD06B052">
      <w:start w:val="201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A54F58"/>
    <w:multiLevelType w:val="hybridMultilevel"/>
    <w:tmpl w:val="1C74F114"/>
    <w:lvl w:ilvl="0" w:tplc="39084A9A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C12DA"/>
    <w:multiLevelType w:val="hybridMultilevel"/>
    <w:tmpl w:val="C11E4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8207B1"/>
    <w:multiLevelType w:val="hybridMultilevel"/>
    <w:tmpl w:val="9D08EB9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2B0010D"/>
    <w:multiLevelType w:val="hybridMultilevel"/>
    <w:tmpl w:val="94E8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21C45"/>
    <w:multiLevelType w:val="hybridMultilevel"/>
    <w:tmpl w:val="CC9296BA"/>
    <w:lvl w:ilvl="0" w:tplc="C672BF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B340A"/>
    <w:multiLevelType w:val="hybridMultilevel"/>
    <w:tmpl w:val="31E0BD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2B60310"/>
    <w:multiLevelType w:val="hybridMultilevel"/>
    <w:tmpl w:val="DA04627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AC92F4">
      <w:start w:val="4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4C3610C4">
      <w:start w:val="4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6C56D8"/>
    <w:multiLevelType w:val="hybridMultilevel"/>
    <w:tmpl w:val="A4946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91319"/>
    <w:multiLevelType w:val="hybridMultilevel"/>
    <w:tmpl w:val="4F34F748"/>
    <w:lvl w:ilvl="0" w:tplc="C672BF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786915"/>
    <w:multiLevelType w:val="hybridMultilevel"/>
    <w:tmpl w:val="1158B6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7A46BAE"/>
    <w:multiLevelType w:val="hybridMultilevel"/>
    <w:tmpl w:val="20DAD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CF4D0B"/>
    <w:multiLevelType w:val="hybridMultilevel"/>
    <w:tmpl w:val="EC1EC45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C0202D6"/>
    <w:multiLevelType w:val="singleLevel"/>
    <w:tmpl w:val="E5AED1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C2948B5"/>
    <w:multiLevelType w:val="hybridMultilevel"/>
    <w:tmpl w:val="F5E88CF8"/>
    <w:lvl w:ilvl="0" w:tplc="C226B5E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4768B2"/>
    <w:multiLevelType w:val="hybridMultilevel"/>
    <w:tmpl w:val="A16AF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024422"/>
    <w:multiLevelType w:val="hybridMultilevel"/>
    <w:tmpl w:val="91202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FF6706"/>
    <w:multiLevelType w:val="hybridMultilevel"/>
    <w:tmpl w:val="68029DC2"/>
    <w:lvl w:ilvl="0" w:tplc="25DE29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6890EA3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11"/>
  </w:num>
  <w:num w:numId="5">
    <w:abstractNumId w:val="18"/>
  </w:num>
  <w:num w:numId="6">
    <w:abstractNumId w:val="4"/>
  </w:num>
  <w:num w:numId="7">
    <w:abstractNumId w:val="14"/>
  </w:num>
  <w:num w:numId="8">
    <w:abstractNumId w:val="13"/>
  </w:num>
  <w:num w:numId="9">
    <w:abstractNumId w:val="10"/>
  </w:num>
  <w:num w:numId="10">
    <w:abstractNumId w:val="19"/>
  </w:num>
  <w:num w:numId="11">
    <w:abstractNumId w:val="22"/>
  </w:num>
  <w:num w:numId="12">
    <w:abstractNumId w:val="6"/>
  </w:num>
  <w:num w:numId="13">
    <w:abstractNumId w:val="7"/>
  </w:num>
  <w:num w:numId="14">
    <w:abstractNumId w:val="5"/>
  </w:num>
  <w:num w:numId="15">
    <w:abstractNumId w:val="15"/>
  </w:num>
  <w:num w:numId="16">
    <w:abstractNumId w:val="12"/>
  </w:num>
  <w:num w:numId="17">
    <w:abstractNumId w:val="24"/>
  </w:num>
  <w:num w:numId="18">
    <w:abstractNumId w:val="16"/>
  </w:num>
  <w:num w:numId="19">
    <w:abstractNumId w:val="9"/>
  </w:num>
  <w:num w:numId="20">
    <w:abstractNumId w:val="0"/>
  </w:num>
  <w:num w:numId="21">
    <w:abstractNumId w:val="8"/>
  </w:num>
  <w:num w:numId="22">
    <w:abstractNumId w:val="23"/>
  </w:num>
  <w:num w:numId="23">
    <w:abstractNumId w:val="3"/>
  </w:num>
  <w:num w:numId="24">
    <w:abstractNumId w:val="2"/>
  </w:num>
  <w:num w:numId="25">
    <w:abstractNumId w:val="2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40E5"/>
    <w:rsid w:val="00000D4F"/>
    <w:rsid w:val="00005F58"/>
    <w:rsid w:val="00007A9D"/>
    <w:rsid w:val="00012AC1"/>
    <w:rsid w:val="000145EC"/>
    <w:rsid w:val="000164AC"/>
    <w:rsid w:val="00017792"/>
    <w:rsid w:val="0001792B"/>
    <w:rsid w:val="00026739"/>
    <w:rsid w:val="00030C69"/>
    <w:rsid w:val="00057D2D"/>
    <w:rsid w:val="00073D9B"/>
    <w:rsid w:val="00073E84"/>
    <w:rsid w:val="00074DBD"/>
    <w:rsid w:val="00074F89"/>
    <w:rsid w:val="00080814"/>
    <w:rsid w:val="000836BA"/>
    <w:rsid w:val="00086F07"/>
    <w:rsid w:val="00092570"/>
    <w:rsid w:val="00093B3D"/>
    <w:rsid w:val="00097229"/>
    <w:rsid w:val="000A0E5E"/>
    <w:rsid w:val="000A432E"/>
    <w:rsid w:val="000A4783"/>
    <w:rsid w:val="000B0B4C"/>
    <w:rsid w:val="000B0C5C"/>
    <w:rsid w:val="000B5D0A"/>
    <w:rsid w:val="000C1247"/>
    <w:rsid w:val="000C53E1"/>
    <w:rsid w:val="000D0C22"/>
    <w:rsid w:val="000D680F"/>
    <w:rsid w:val="000E4CC0"/>
    <w:rsid w:val="000E4FA5"/>
    <w:rsid w:val="000F0423"/>
    <w:rsid w:val="000F1E5A"/>
    <w:rsid w:val="00102569"/>
    <w:rsid w:val="00103E96"/>
    <w:rsid w:val="0010406E"/>
    <w:rsid w:val="0011396E"/>
    <w:rsid w:val="00115291"/>
    <w:rsid w:val="00117FF6"/>
    <w:rsid w:val="00125CD0"/>
    <w:rsid w:val="00135E9A"/>
    <w:rsid w:val="00141FFF"/>
    <w:rsid w:val="00145169"/>
    <w:rsid w:val="001518C0"/>
    <w:rsid w:val="0015275E"/>
    <w:rsid w:val="00161475"/>
    <w:rsid w:val="00161F9A"/>
    <w:rsid w:val="00166E06"/>
    <w:rsid w:val="00170E0D"/>
    <w:rsid w:val="00171C2A"/>
    <w:rsid w:val="00173245"/>
    <w:rsid w:val="00176FB9"/>
    <w:rsid w:val="00181417"/>
    <w:rsid w:val="00181EBD"/>
    <w:rsid w:val="00192BA7"/>
    <w:rsid w:val="001A2E3B"/>
    <w:rsid w:val="001A3EED"/>
    <w:rsid w:val="001B504D"/>
    <w:rsid w:val="001B6646"/>
    <w:rsid w:val="001B77D8"/>
    <w:rsid w:val="001D0648"/>
    <w:rsid w:val="001E033B"/>
    <w:rsid w:val="001E066B"/>
    <w:rsid w:val="001E3DA1"/>
    <w:rsid w:val="001F02A7"/>
    <w:rsid w:val="001F09E5"/>
    <w:rsid w:val="001F2AD6"/>
    <w:rsid w:val="001F4CEB"/>
    <w:rsid w:val="001F65C4"/>
    <w:rsid w:val="001F70D3"/>
    <w:rsid w:val="001F74B0"/>
    <w:rsid w:val="00200B6E"/>
    <w:rsid w:val="00202EEB"/>
    <w:rsid w:val="00213E8C"/>
    <w:rsid w:val="00231443"/>
    <w:rsid w:val="002449AD"/>
    <w:rsid w:val="00245D10"/>
    <w:rsid w:val="00250731"/>
    <w:rsid w:val="00252F04"/>
    <w:rsid w:val="002536D0"/>
    <w:rsid w:val="00260F6D"/>
    <w:rsid w:val="00261DE0"/>
    <w:rsid w:val="00262FC3"/>
    <w:rsid w:val="00273507"/>
    <w:rsid w:val="00294240"/>
    <w:rsid w:val="00297F05"/>
    <w:rsid w:val="002A5C43"/>
    <w:rsid w:val="002A6E94"/>
    <w:rsid w:val="002A7C5F"/>
    <w:rsid w:val="002B22D1"/>
    <w:rsid w:val="002B2311"/>
    <w:rsid w:val="002B5484"/>
    <w:rsid w:val="002C01A6"/>
    <w:rsid w:val="002D5532"/>
    <w:rsid w:val="002D79BD"/>
    <w:rsid w:val="002F0D07"/>
    <w:rsid w:val="002F2879"/>
    <w:rsid w:val="00305F44"/>
    <w:rsid w:val="00315CEA"/>
    <w:rsid w:val="0031667F"/>
    <w:rsid w:val="003200E8"/>
    <w:rsid w:val="00321540"/>
    <w:rsid w:val="00323566"/>
    <w:rsid w:val="00326476"/>
    <w:rsid w:val="003334D8"/>
    <w:rsid w:val="00333C49"/>
    <w:rsid w:val="00340484"/>
    <w:rsid w:val="0034687D"/>
    <w:rsid w:val="00347B64"/>
    <w:rsid w:val="003525CF"/>
    <w:rsid w:val="00352AAE"/>
    <w:rsid w:val="00356A4C"/>
    <w:rsid w:val="0035794C"/>
    <w:rsid w:val="003829B1"/>
    <w:rsid w:val="00393EC2"/>
    <w:rsid w:val="0039510D"/>
    <w:rsid w:val="003B5F44"/>
    <w:rsid w:val="003C6DB6"/>
    <w:rsid w:val="003D4B87"/>
    <w:rsid w:val="003D73E0"/>
    <w:rsid w:val="003E7744"/>
    <w:rsid w:val="003F08C5"/>
    <w:rsid w:val="003F14D4"/>
    <w:rsid w:val="003F15FB"/>
    <w:rsid w:val="003F2706"/>
    <w:rsid w:val="003F3187"/>
    <w:rsid w:val="003F5852"/>
    <w:rsid w:val="004040CE"/>
    <w:rsid w:val="00423819"/>
    <w:rsid w:val="004354C6"/>
    <w:rsid w:val="004468B0"/>
    <w:rsid w:val="00457255"/>
    <w:rsid w:val="004633E2"/>
    <w:rsid w:val="00466EB6"/>
    <w:rsid w:val="004728F3"/>
    <w:rsid w:val="00485B1E"/>
    <w:rsid w:val="00486F77"/>
    <w:rsid w:val="004870EC"/>
    <w:rsid w:val="00492FDA"/>
    <w:rsid w:val="004955E1"/>
    <w:rsid w:val="004A0E03"/>
    <w:rsid w:val="004A636E"/>
    <w:rsid w:val="004A7796"/>
    <w:rsid w:val="004B2844"/>
    <w:rsid w:val="004B4C36"/>
    <w:rsid w:val="004C150A"/>
    <w:rsid w:val="004C4983"/>
    <w:rsid w:val="004C5DA0"/>
    <w:rsid w:val="004D442D"/>
    <w:rsid w:val="004D450A"/>
    <w:rsid w:val="004D51CF"/>
    <w:rsid w:val="004E2714"/>
    <w:rsid w:val="004F097F"/>
    <w:rsid w:val="00506B65"/>
    <w:rsid w:val="00506C76"/>
    <w:rsid w:val="0051476E"/>
    <w:rsid w:val="0052527C"/>
    <w:rsid w:val="00527C14"/>
    <w:rsid w:val="00542066"/>
    <w:rsid w:val="00552D13"/>
    <w:rsid w:val="00562905"/>
    <w:rsid w:val="0056609D"/>
    <w:rsid w:val="005812A9"/>
    <w:rsid w:val="00586ADD"/>
    <w:rsid w:val="005901F8"/>
    <w:rsid w:val="005A73B0"/>
    <w:rsid w:val="005B1107"/>
    <w:rsid w:val="005B1C1B"/>
    <w:rsid w:val="005D0772"/>
    <w:rsid w:val="005D3BE9"/>
    <w:rsid w:val="005D583E"/>
    <w:rsid w:val="005D5F4D"/>
    <w:rsid w:val="005D61BF"/>
    <w:rsid w:val="005E42DD"/>
    <w:rsid w:val="005E6668"/>
    <w:rsid w:val="005F6D1C"/>
    <w:rsid w:val="005F703D"/>
    <w:rsid w:val="005F760E"/>
    <w:rsid w:val="00607D9A"/>
    <w:rsid w:val="0061085C"/>
    <w:rsid w:val="00617F44"/>
    <w:rsid w:val="00621F41"/>
    <w:rsid w:val="00622331"/>
    <w:rsid w:val="00622EAD"/>
    <w:rsid w:val="0063023B"/>
    <w:rsid w:val="0063193E"/>
    <w:rsid w:val="00636890"/>
    <w:rsid w:val="00650571"/>
    <w:rsid w:val="00650C8B"/>
    <w:rsid w:val="00652C1D"/>
    <w:rsid w:val="00653A7C"/>
    <w:rsid w:val="00655E19"/>
    <w:rsid w:val="00666C0F"/>
    <w:rsid w:val="00673989"/>
    <w:rsid w:val="0067541D"/>
    <w:rsid w:val="00680924"/>
    <w:rsid w:val="00682BEC"/>
    <w:rsid w:val="0068617D"/>
    <w:rsid w:val="00692C24"/>
    <w:rsid w:val="00694466"/>
    <w:rsid w:val="006A0202"/>
    <w:rsid w:val="006A12ED"/>
    <w:rsid w:val="006B412E"/>
    <w:rsid w:val="006B4758"/>
    <w:rsid w:val="006B5C46"/>
    <w:rsid w:val="006C5B7A"/>
    <w:rsid w:val="006C7D6A"/>
    <w:rsid w:val="006D10B8"/>
    <w:rsid w:val="006F2332"/>
    <w:rsid w:val="006F4BF2"/>
    <w:rsid w:val="00711ED5"/>
    <w:rsid w:val="00720EE5"/>
    <w:rsid w:val="007217FA"/>
    <w:rsid w:val="007255C9"/>
    <w:rsid w:val="007261FA"/>
    <w:rsid w:val="00731607"/>
    <w:rsid w:val="00740362"/>
    <w:rsid w:val="007419B2"/>
    <w:rsid w:val="00766DB9"/>
    <w:rsid w:val="007677F3"/>
    <w:rsid w:val="00775130"/>
    <w:rsid w:val="0077661C"/>
    <w:rsid w:val="00780F47"/>
    <w:rsid w:val="00791C87"/>
    <w:rsid w:val="00792B86"/>
    <w:rsid w:val="007A348C"/>
    <w:rsid w:val="007A3BF3"/>
    <w:rsid w:val="007A63CC"/>
    <w:rsid w:val="007A6703"/>
    <w:rsid w:val="007A7281"/>
    <w:rsid w:val="007B10B8"/>
    <w:rsid w:val="007B11D4"/>
    <w:rsid w:val="007B3353"/>
    <w:rsid w:val="007B6818"/>
    <w:rsid w:val="007C1B45"/>
    <w:rsid w:val="007C4DA8"/>
    <w:rsid w:val="007D20D1"/>
    <w:rsid w:val="007D3C7C"/>
    <w:rsid w:val="007E654C"/>
    <w:rsid w:val="007E75AA"/>
    <w:rsid w:val="007F1A2D"/>
    <w:rsid w:val="007F3870"/>
    <w:rsid w:val="0080064C"/>
    <w:rsid w:val="00810A77"/>
    <w:rsid w:val="00813CEF"/>
    <w:rsid w:val="00820899"/>
    <w:rsid w:val="0082144D"/>
    <w:rsid w:val="008243F6"/>
    <w:rsid w:val="00833221"/>
    <w:rsid w:val="0083400E"/>
    <w:rsid w:val="00836E20"/>
    <w:rsid w:val="0084128E"/>
    <w:rsid w:val="00847D21"/>
    <w:rsid w:val="00852B89"/>
    <w:rsid w:val="0086270A"/>
    <w:rsid w:val="00882123"/>
    <w:rsid w:val="00884BBB"/>
    <w:rsid w:val="008860CF"/>
    <w:rsid w:val="00886BF9"/>
    <w:rsid w:val="008A2321"/>
    <w:rsid w:val="008C2CF9"/>
    <w:rsid w:val="008C6DDE"/>
    <w:rsid w:val="008D1F05"/>
    <w:rsid w:val="008D36F5"/>
    <w:rsid w:val="008D7AB5"/>
    <w:rsid w:val="008E4E8E"/>
    <w:rsid w:val="008E697B"/>
    <w:rsid w:val="008E7C09"/>
    <w:rsid w:val="008F0E29"/>
    <w:rsid w:val="009174D4"/>
    <w:rsid w:val="00917B95"/>
    <w:rsid w:val="0092061D"/>
    <w:rsid w:val="0093550C"/>
    <w:rsid w:val="009378B6"/>
    <w:rsid w:val="00943AB4"/>
    <w:rsid w:val="00945010"/>
    <w:rsid w:val="00947578"/>
    <w:rsid w:val="009502D1"/>
    <w:rsid w:val="00956771"/>
    <w:rsid w:val="009640FD"/>
    <w:rsid w:val="00967EB6"/>
    <w:rsid w:val="0097074B"/>
    <w:rsid w:val="00972BFF"/>
    <w:rsid w:val="009908E4"/>
    <w:rsid w:val="0099474B"/>
    <w:rsid w:val="0099477B"/>
    <w:rsid w:val="00996E2D"/>
    <w:rsid w:val="009A2519"/>
    <w:rsid w:val="009B3E83"/>
    <w:rsid w:val="009B76E3"/>
    <w:rsid w:val="009C79CF"/>
    <w:rsid w:val="009D0E90"/>
    <w:rsid w:val="009D30E5"/>
    <w:rsid w:val="009D39D3"/>
    <w:rsid w:val="009D6D62"/>
    <w:rsid w:val="009E13FE"/>
    <w:rsid w:val="009E1E41"/>
    <w:rsid w:val="009E5098"/>
    <w:rsid w:val="009F4C73"/>
    <w:rsid w:val="009F7580"/>
    <w:rsid w:val="00A14824"/>
    <w:rsid w:val="00A227A5"/>
    <w:rsid w:val="00A3009D"/>
    <w:rsid w:val="00A3231F"/>
    <w:rsid w:val="00A50C4D"/>
    <w:rsid w:val="00A54C2A"/>
    <w:rsid w:val="00A57B21"/>
    <w:rsid w:val="00A70380"/>
    <w:rsid w:val="00A71439"/>
    <w:rsid w:val="00A75D7A"/>
    <w:rsid w:val="00A863BD"/>
    <w:rsid w:val="00A92952"/>
    <w:rsid w:val="00A95708"/>
    <w:rsid w:val="00A95C5F"/>
    <w:rsid w:val="00AB7EC5"/>
    <w:rsid w:val="00AC262E"/>
    <w:rsid w:val="00AC5174"/>
    <w:rsid w:val="00AC52BE"/>
    <w:rsid w:val="00AD0160"/>
    <w:rsid w:val="00AD2263"/>
    <w:rsid w:val="00AD3525"/>
    <w:rsid w:val="00AD61C8"/>
    <w:rsid w:val="00AE43B6"/>
    <w:rsid w:val="00AE70A2"/>
    <w:rsid w:val="00AF1BCD"/>
    <w:rsid w:val="00AF5140"/>
    <w:rsid w:val="00AF5847"/>
    <w:rsid w:val="00B17767"/>
    <w:rsid w:val="00B236C6"/>
    <w:rsid w:val="00B26416"/>
    <w:rsid w:val="00B30F68"/>
    <w:rsid w:val="00B552A9"/>
    <w:rsid w:val="00B56BD0"/>
    <w:rsid w:val="00B753D7"/>
    <w:rsid w:val="00B81276"/>
    <w:rsid w:val="00B931D3"/>
    <w:rsid w:val="00B960C3"/>
    <w:rsid w:val="00BB1A2E"/>
    <w:rsid w:val="00BB5C17"/>
    <w:rsid w:val="00BB7758"/>
    <w:rsid w:val="00BB787F"/>
    <w:rsid w:val="00BC151C"/>
    <w:rsid w:val="00BC40E5"/>
    <w:rsid w:val="00BC6223"/>
    <w:rsid w:val="00BD0120"/>
    <w:rsid w:val="00BD1712"/>
    <w:rsid w:val="00BD44D3"/>
    <w:rsid w:val="00BD5255"/>
    <w:rsid w:val="00BD5B7C"/>
    <w:rsid w:val="00BD7D5A"/>
    <w:rsid w:val="00BE63C4"/>
    <w:rsid w:val="00BF1DC4"/>
    <w:rsid w:val="00BF25D2"/>
    <w:rsid w:val="00BF3B5C"/>
    <w:rsid w:val="00C00AA5"/>
    <w:rsid w:val="00C00ECB"/>
    <w:rsid w:val="00C101FE"/>
    <w:rsid w:val="00C13103"/>
    <w:rsid w:val="00C1683A"/>
    <w:rsid w:val="00C16B85"/>
    <w:rsid w:val="00C37922"/>
    <w:rsid w:val="00C409AE"/>
    <w:rsid w:val="00C4328D"/>
    <w:rsid w:val="00C47111"/>
    <w:rsid w:val="00C53F00"/>
    <w:rsid w:val="00C56654"/>
    <w:rsid w:val="00C624A2"/>
    <w:rsid w:val="00C7553F"/>
    <w:rsid w:val="00C9648E"/>
    <w:rsid w:val="00CB0E63"/>
    <w:rsid w:val="00CB6E4B"/>
    <w:rsid w:val="00CC1B3C"/>
    <w:rsid w:val="00CC441E"/>
    <w:rsid w:val="00CC4E95"/>
    <w:rsid w:val="00CD68D8"/>
    <w:rsid w:val="00CE13EE"/>
    <w:rsid w:val="00CE5FFC"/>
    <w:rsid w:val="00CF0CEC"/>
    <w:rsid w:val="00D00176"/>
    <w:rsid w:val="00D0218A"/>
    <w:rsid w:val="00D072A0"/>
    <w:rsid w:val="00D1294E"/>
    <w:rsid w:val="00D14F72"/>
    <w:rsid w:val="00D202FC"/>
    <w:rsid w:val="00D232E4"/>
    <w:rsid w:val="00D24114"/>
    <w:rsid w:val="00D34382"/>
    <w:rsid w:val="00D44DB1"/>
    <w:rsid w:val="00D457C4"/>
    <w:rsid w:val="00D55AC4"/>
    <w:rsid w:val="00D57BCE"/>
    <w:rsid w:val="00D71635"/>
    <w:rsid w:val="00D71B23"/>
    <w:rsid w:val="00D72651"/>
    <w:rsid w:val="00D764D8"/>
    <w:rsid w:val="00D82D58"/>
    <w:rsid w:val="00D8301A"/>
    <w:rsid w:val="00DA4E4B"/>
    <w:rsid w:val="00DA5078"/>
    <w:rsid w:val="00DB32DE"/>
    <w:rsid w:val="00DB4810"/>
    <w:rsid w:val="00DC0B55"/>
    <w:rsid w:val="00DC72FE"/>
    <w:rsid w:val="00DE014E"/>
    <w:rsid w:val="00DE3873"/>
    <w:rsid w:val="00DF3D61"/>
    <w:rsid w:val="00E01EDD"/>
    <w:rsid w:val="00E1178B"/>
    <w:rsid w:val="00E130AC"/>
    <w:rsid w:val="00E153C4"/>
    <w:rsid w:val="00E33B68"/>
    <w:rsid w:val="00E36297"/>
    <w:rsid w:val="00E400B7"/>
    <w:rsid w:val="00E44234"/>
    <w:rsid w:val="00E54726"/>
    <w:rsid w:val="00E66422"/>
    <w:rsid w:val="00E70C93"/>
    <w:rsid w:val="00E70EFB"/>
    <w:rsid w:val="00E70F6A"/>
    <w:rsid w:val="00E71796"/>
    <w:rsid w:val="00E723F4"/>
    <w:rsid w:val="00E7581E"/>
    <w:rsid w:val="00E7747F"/>
    <w:rsid w:val="00E85C10"/>
    <w:rsid w:val="00E87C0A"/>
    <w:rsid w:val="00E91046"/>
    <w:rsid w:val="00E91538"/>
    <w:rsid w:val="00E927D9"/>
    <w:rsid w:val="00E92FF3"/>
    <w:rsid w:val="00E9568E"/>
    <w:rsid w:val="00EA0835"/>
    <w:rsid w:val="00EA15F7"/>
    <w:rsid w:val="00EA572C"/>
    <w:rsid w:val="00EA5E97"/>
    <w:rsid w:val="00EB332D"/>
    <w:rsid w:val="00EC0076"/>
    <w:rsid w:val="00EC12C1"/>
    <w:rsid w:val="00ED7256"/>
    <w:rsid w:val="00EF7614"/>
    <w:rsid w:val="00F02074"/>
    <w:rsid w:val="00F054F3"/>
    <w:rsid w:val="00F1787F"/>
    <w:rsid w:val="00F210A2"/>
    <w:rsid w:val="00F31ED9"/>
    <w:rsid w:val="00F33DEE"/>
    <w:rsid w:val="00F34146"/>
    <w:rsid w:val="00F4293F"/>
    <w:rsid w:val="00F46FA1"/>
    <w:rsid w:val="00F4718D"/>
    <w:rsid w:val="00F55B53"/>
    <w:rsid w:val="00F57F36"/>
    <w:rsid w:val="00F707FD"/>
    <w:rsid w:val="00F73DD6"/>
    <w:rsid w:val="00F774E3"/>
    <w:rsid w:val="00F80A6B"/>
    <w:rsid w:val="00F87183"/>
    <w:rsid w:val="00F93586"/>
    <w:rsid w:val="00F95518"/>
    <w:rsid w:val="00FA137C"/>
    <w:rsid w:val="00FA21CE"/>
    <w:rsid w:val="00FB163C"/>
    <w:rsid w:val="00FB3DCC"/>
    <w:rsid w:val="00FC469C"/>
    <w:rsid w:val="00FC7E1D"/>
    <w:rsid w:val="00FD378F"/>
    <w:rsid w:val="00FD751C"/>
    <w:rsid w:val="00FE2A78"/>
    <w:rsid w:val="00FE394C"/>
    <w:rsid w:val="00FE67F9"/>
    <w:rsid w:val="00FF1AA1"/>
    <w:rsid w:val="00FF1D98"/>
    <w:rsid w:val="00FF6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A2D"/>
    <w:pPr>
      <w:jc w:val="both"/>
    </w:pPr>
    <w:rPr>
      <w:rFonts w:ascii="Trebuchet MS" w:hAnsi="Trebuchet MS"/>
      <w:sz w:val="22"/>
      <w:lang w:eastAsia="zh-CN"/>
    </w:rPr>
  </w:style>
  <w:style w:type="paragraph" w:styleId="Heading1">
    <w:name w:val="heading 1"/>
    <w:basedOn w:val="Normal"/>
    <w:next w:val="Normal"/>
    <w:qFormat/>
    <w:rsid w:val="00AF1BCD"/>
    <w:pPr>
      <w:keepNext/>
      <w:outlineLvl w:val="0"/>
    </w:pPr>
    <w:rPr>
      <w:b/>
      <w:i/>
      <w:sz w:val="24"/>
    </w:rPr>
  </w:style>
  <w:style w:type="paragraph" w:styleId="Heading2">
    <w:name w:val="heading 2"/>
    <w:basedOn w:val="Normal"/>
    <w:next w:val="Normal"/>
    <w:qFormat/>
    <w:rsid w:val="00AF1BCD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F1BCD"/>
    <w:rPr>
      <w:i/>
      <w:sz w:val="18"/>
    </w:rPr>
  </w:style>
  <w:style w:type="paragraph" w:styleId="Header">
    <w:name w:val="header"/>
    <w:basedOn w:val="Normal"/>
    <w:rsid w:val="00AF1B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F1BCD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1A3EED"/>
    <w:pPr>
      <w:spacing w:after="120" w:line="480" w:lineRule="auto"/>
    </w:pPr>
  </w:style>
  <w:style w:type="paragraph" w:styleId="BalloonText">
    <w:name w:val="Balloon Text"/>
    <w:basedOn w:val="Normal"/>
    <w:semiHidden/>
    <w:rsid w:val="005F6D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14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NotItalic">
    <w:name w:val="Style Heading 1 + Not Italic"/>
    <w:basedOn w:val="Heading1"/>
    <w:rsid w:val="0082144D"/>
    <w:rPr>
      <w:bCs/>
      <w:i w:val="0"/>
      <w:sz w:val="48"/>
    </w:rPr>
  </w:style>
  <w:style w:type="paragraph" w:styleId="Title">
    <w:name w:val="Title"/>
    <w:basedOn w:val="Normal"/>
    <w:next w:val="Normal"/>
    <w:link w:val="TitleChar"/>
    <w:qFormat/>
    <w:rsid w:val="008214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14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4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14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F44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i w:val="0"/>
      <w:color w:val="365F91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7F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F44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202FC"/>
    <w:rPr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B0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C5C"/>
    <w:pPr>
      <w:spacing w:after="200" w:line="276" w:lineRule="auto"/>
      <w:jc w:val="left"/>
    </w:pPr>
    <w:rPr>
      <w:rFonts w:ascii="Calibri" w:eastAsia="Calibri" w:hAnsi="Calibri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C5C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1F70D3"/>
    <w:pPr>
      <w:ind w:left="720"/>
      <w:contextualSpacing/>
    </w:pPr>
  </w:style>
  <w:style w:type="paragraph" w:customStyle="1" w:styleId="Table">
    <w:name w:val="Table"/>
    <w:aliases w:val="table,tb"/>
    <w:basedOn w:val="Normal"/>
    <w:rsid w:val="00BC40E5"/>
    <w:pPr>
      <w:spacing w:before="40" w:after="40"/>
      <w:jc w:val="left"/>
    </w:pPr>
    <w:rPr>
      <w:rFonts w:ascii="Arial" w:hAnsi="Arial"/>
      <w:sz w:val="20"/>
      <w:lang w:eastAsia="en-US"/>
    </w:rPr>
  </w:style>
  <w:style w:type="table" w:customStyle="1" w:styleId="MediumShading1-Accent11">
    <w:name w:val="Medium Shading 1 - Accent 11"/>
    <w:basedOn w:val="TableNormal"/>
    <w:uiPriority w:val="63"/>
    <w:rsid w:val="00BC151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C151C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BC151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BC151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1">
    <w:name w:val="Medium Grid 3 Accent 1"/>
    <w:basedOn w:val="TableNormal"/>
    <w:uiPriority w:val="69"/>
    <w:rsid w:val="00BC151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List-Accent5">
    <w:name w:val="Colorful List Accent 5"/>
    <w:basedOn w:val="TableNormal"/>
    <w:uiPriority w:val="72"/>
    <w:rsid w:val="00BC151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0406E"/>
    <w:pPr>
      <w:spacing w:after="200"/>
    </w:pPr>
    <w:rPr>
      <w:b/>
      <w:bCs/>
      <w:color w:val="4F81BD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3231F"/>
    <w:pPr>
      <w:tabs>
        <w:tab w:val="left" w:pos="450"/>
        <w:tab w:val="right" w:leader="dot" w:pos="8605"/>
      </w:tabs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uong\Prudential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9123F57ABAE4A9352019F28ECD274" ma:contentTypeVersion="1" ma:contentTypeDescription="Create a new document." ma:contentTypeScope="" ma:versionID="8621305e45356ea1d5e3d6a1aafbaa4b">
  <xsd:schema xmlns:xsd="http://www.w3.org/2001/XMLSchema" xmlns:p="http://schemas.microsoft.com/office/2006/metadata/properties" targetNamespace="http://schemas.microsoft.com/office/2006/metadata/properties" ma:root="true" ma:fieldsID="01d46f3e2ee647a42b8bcbb0a9e01a2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Ite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0820E-14FF-4274-AE18-3B4E16F09E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BD6C6A-F8CF-4759-B61C-AD7DF9D0A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4D03E8B-0414-4EC1-9A99-2F0316101EB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927A51D-612C-4FDC-9B48-7D38AE92C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Prudential_Template</Template>
  <TotalTime>266</TotalTime>
  <Pages>3</Pages>
  <Words>154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Prudential Finance Vietnam</vt:lpstr>
    </vt:vector>
  </TitlesOfParts>
  <Company>Hay Group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Prudential Finance Vietnam</dc:title>
  <dc:subject>System Overview</dc:subject>
  <dc:creator>cfcndp</dc:creator>
  <cp:keywords>Salesforce, overview, prudential</cp:keywords>
  <cp:lastModifiedBy>Pru7Admin</cp:lastModifiedBy>
  <cp:revision>7</cp:revision>
  <cp:lastPrinted>2005-05-19T08:07:00Z</cp:lastPrinted>
  <dcterms:created xsi:type="dcterms:W3CDTF">2014-05-28T03:19:00Z</dcterms:created>
  <dcterms:modified xsi:type="dcterms:W3CDTF">2014-05-28T07:27:00Z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0x010100BB29123F57ABAE4A9352019F28ECD274</vt:lpwstr>
  </property>
</Properties>
</file>